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57" w:rsidRDefault="00492D57">
      <w:pPr>
        <w:spacing w:before="66"/>
        <w:ind w:left="1052" w:right="1059" w:firstLine="7"/>
        <w:jc w:val="center"/>
        <w:rPr>
          <w:sz w:val="24"/>
          <w:szCs w:val="24"/>
        </w:rPr>
      </w:pPr>
      <w:r>
        <w:rPr>
          <w:sz w:val="24"/>
          <w:szCs w:val="24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rPr>
          <w:sz w:val="26"/>
          <w:szCs w:val="26"/>
        </w:rPr>
      </w:pPr>
    </w:p>
    <w:p w:rsidR="00492D57" w:rsidRDefault="00492D57">
      <w:pPr>
        <w:pStyle w:val="BodyText"/>
        <w:spacing w:before="1"/>
        <w:rPr>
          <w:sz w:val="30"/>
          <w:szCs w:val="30"/>
        </w:rPr>
      </w:pPr>
    </w:p>
    <w:p w:rsidR="00492D57" w:rsidRDefault="00492D57">
      <w:pPr>
        <w:ind w:left="1896" w:right="190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:rsidR="00492D57" w:rsidRDefault="00492D57">
      <w:pPr>
        <w:pStyle w:val="BodyText"/>
        <w:spacing w:before="1"/>
        <w:rPr>
          <w:sz w:val="32"/>
          <w:szCs w:val="32"/>
        </w:rPr>
      </w:pPr>
    </w:p>
    <w:p w:rsidR="00492D57" w:rsidRDefault="00492D57">
      <w:pPr>
        <w:ind w:left="1898" w:right="1905"/>
        <w:jc w:val="center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i/>
          <w:iCs/>
          <w:sz w:val="32"/>
          <w:szCs w:val="32"/>
        </w:rPr>
        <w:t>«Языки программирования»</w:t>
      </w:r>
    </w:p>
    <w:p w:rsidR="00492D57" w:rsidRDefault="00492D57">
      <w:pPr>
        <w:spacing w:before="1"/>
        <w:ind w:left="1898" w:right="190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Семестр 2</w:t>
      </w:r>
    </w:p>
    <w:p w:rsidR="00492D57" w:rsidRDefault="00492D57">
      <w:pPr>
        <w:pStyle w:val="BodyText"/>
        <w:rPr>
          <w:i/>
          <w:iCs/>
          <w:sz w:val="30"/>
          <w:szCs w:val="30"/>
        </w:rPr>
      </w:pPr>
    </w:p>
    <w:p w:rsidR="00492D57" w:rsidRDefault="00492D57">
      <w:pPr>
        <w:spacing w:before="260"/>
        <w:ind w:left="1896" w:right="1905"/>
        <w:jc w:val="center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Тема: </w:t>
      </w:r>
      <w:r>
        <w:rPr>
          <w:b/>
          <w:bCs/>
          <w:i/>
          <w:iCs/>
          <w:sz w:val="32"/>
          <w:szCs w:val="32"/>
        </w:rPr>
        <w:t>Одномерные массивы</w:t>
      </w:r>
    </w:p>
    <w:p w:rsidR="00492D57" w:rsidRDefault="00492D57">
      <w:pPr>
        <w:pStyle w:val="BodyText"/>
        <w:rPr>
          <w:b/>
          <w:bCs/>
          <w:i/>
          <w:iCs/>
          <w:sz w:val="34"/>
          <w:szCs w:val="34"/>
        </w:rPr>
      </w:pPr>
    </w:p>
    <w:p w:rsidR="00492D57" w:rsidRDefault="00492D57">
      <w:pPr>
        <w:pStyle w:val="BodyText"/>
        <w:rPr>
          <w:b/>
          <w:bCs/>
          <w:i/>
          <w:iCs/>
          <w:sz w:val="34"/>
          <w:szCs w:val="34"/>
        </w:rPr>
      </w:pPr>
    </w:p>
    <w:p w:rsidR="00492D57" w:rsidRDefault="00492D57">
      <w:pPr>
        <w:pStyle w:val="BodyText"/>
        <w:rPr>
          <w:b/>
          <w:bCs/>
          <w:i/>
          <w:iCs/>
          <w:sz w:val="34"/>
          <w:szCs w:val="34"/>
        </w:rPr>
      </w:pPr>
    </w:p>
    <w:p w:rsidR="00492D57" w:rsidRDefault="00492D57">
      <w:pPr>
        <w:pStyle w:val="BodyText"/>
        <w:rPr>
          <w:b/>
          <w:bCs/>
          <w:i/>
          <w:iCs/>
          <w:sz w:val="34"/>
          <w:szCs w:val="34"/>
        </w:rPr>
      </w:pPr>
    </w:p>
    <w:p w:rsidR="00492D57" w:rsidRDefault="00492D57">
      <w:pPr>
        <w:pStyle w:val="BodyText"/>
        <w:spacing w:before="7"/>
        <w:rPr>
          <w:b/>
          <w:bCs/>
          <w:i/>
          <w:iCs/>
          <w:sz w:val="29"/>
          <w:szCs w:val="29"/>
        </w:rPr>
      </w:pPr>
    </w:p>
    <w:p w:rsidR="00492D57" w:rsidRDefault="00492D57">
      <w:pPr>
        <w:pStyle w:val="BodyText"/>
        <w:ind w:right="226"/>
        <w:jc w:val="right"/>
      </w:pPr>
      <w:r>
        <w:t>Выполнил:</w:t>
      </w:r>
    </w:p>
    <w:p w:rsidR="00492D57" w:rsidRDefault="00492D57">
      <w:pPr>
        <w:tabs>
          <w:tab w:val="left" w:pos="4582"/>
        </w:tabs>
        <w:spacing w:before="162"/>
        <w:ind w:right="321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 xml:space="preserve">группы </w:t>
      </w:r>
      <w:r>
        <w:rPr>
          <w:sz w:val="24"/>
          <w:szCs w:val="24"/>
          <w:u w:val="single"/>
        </w:rPr>
        <w:t>ФИТ-194</w:t>
      </w:r>
      <w:r>
        <w:rPr>
          <w:sz w:val="24"/>
          <w:szCs w:val="24"/>
          <w:u w:val="single"/>
        </w:rPr>
        <w:tab/>
      </w:r>
    </w:p>
    <w:p w:rsidR="00492D57" w:rsidRDefault="00492D57">
      <w:pPr>
        <w:pStyle w:val="BodyText"/>
      </w:pPr>
    </w:p>
    <w:p w:rsidR="00492D57" w:rsidRDefault="00492D57">
      <w:pPr>
        <w:pStyle w:val="BodyText"/>
      </w:pPr>
    </w:p>
    <w:p w:rsidR="00492D57" w:rsidRDefault="00492D57" w:rsidP="00782101">
      <w:pPr>
        <w:pStyle w:val="BodyText"/>
        <w:spacing w:before="4"/>
        <w:rPr>
          <w:sz w:val="26"/>
          <w:szCs w:val="26"/>
        </w:rPr>
      </w:pPr>
      <w:r>
        <w:rPr>
          <w:noProof/>
        </w:rPr>
        <w:pict>
          <v:line id="_x0000_s1026" style="position:absolute;z-index:-251658240;mso-wrap-distance-left:0;mso-wrap-distance-right:0;mso-position-horizontal-relative:page" from="319.05pt,17.4pt" to="545.4pt,17.4pt" strokeweight=".6pt">
            <w10:wrap type="topAndBottom" anchorx="page"/>
          </v:line>
        </w:pict>
      </w:r>
      <w:r>
        <w:rPr>
          <w:sz w:val="26"/>
          <w:szCs w:val="26"/>
        </w:rPr>
        <w:t xml:space="preserve">                                                                                                       Черепенько А.С</w:t>
      </w:r>
    </w:p>
    <w:p w:rsidR="00492D57" w:rsidRDefault="00492D57">
      <w:pPr>
        <w:pStyle w:val="BodyText"/>
        <w:spacing w:before="1"/>
        <w:rPr>
          <w:sz w:val="6"/>
          <w:szCs w:val="6"/>
        </w:rPr>
      </w:pPr>
    </w:p>
    <w:p w:rsidR="00492D57" w:rsidRDefault="00492D57">
      <w:pPr>
        <w:rPr>
          <w:sz w:val="6"/>
          <w:szCs w:val="6"/>
        </w:rPr>
        <w:sectPr w:rsidR="00492D57">
          <w:type w:val="continuous"/>
          <w:pgSz w:w="11910" w:h="16840"/>
          <w:pgMar w:top="1040" w:right="620" w:bottom="280" w:left="1480" w:header="720" w:footer="720" w:gutter="0"/>
          <w:cols w:space="720"/>
        </w:sectPr>
      </w:pPr>
      <w:r>
        <w:rPr>
          <w:sz w:val="6"/>
          <w:szCs w:val="6"/>
        </w:rPr>
        <w:t xml:space="preserve"> </w:t>
      </w:r>
    </w:p>
    <w:p w:rsidR="00492D57" w:rsidRDefault="00492D57">
      <w:pPr>
        <w:spacing w:before="51"/>
        <w:jc w:val="right"/>
        <w:rPr>
          <w:sz w:val="16"/>
          <w:szCs w:val="16"/>
        </w:rPr>
      </w:pPr>
      <w:r>
        <w:rPr>
          <w:sz w:val="16"/>
          <w:szCs w:val="16"/>
        </w:rPr>
        <w:t>(Фамилия И.О.)</w:t>
      </w:r>
    </w:p>
    <w:p w:rsidR="00492D57" w:rsidRDefault="00492D57">
      <w:pPr>
        <w:pStyle w:val="BodyText"/>
        <w:spacing w:before="4"/>
      </w:pPr>
      <w:r>
        <w:br w:type="column"/>
      </w:r>
    </w:p>
    <w:p w:rsidR="00492D57" w:rsidRDefault="00492D57">
      <w:pPr>
        <w:pStyle w:val="BodyText"/>
        <w:ind w:left="440"/>
      </w:pPr>
      <w:r>
        <w:t>Проверил:</w:t>
      </w:r>
    </w:p>
    <w:p w:rsidR="00492D57" w:rsidRDefault="00492D57">
      <w:pPr>
        <w:sectPr w:rsidR="00492D57">
          <w:type w:val="continuous"/>
          <w:pgSz w:w="11910" w:h="16840"/>
          <w:pgMar w:top="1040" w:right="620" w:bottom="280" w:left="1480" w:header="720" w:footer="720" w:gutter="0"/>
          <w:cols w:num="2" w:space="720" w:equalWidth="0">
            <w:col w:w="7853" w:space="40"/>
            <w:col w:w="1917"/>
          </w:cols>
        </w:sectPr>
      </w:pPr>
    </w:p>
    <w:p w:rsidR="00492D57" w:rsidRDefault="00492D57">
      <w:pPr>
        <w:tabs>
          <w:tab w:val="left" w:pos="6594"/>
        </w:tabs>
        <w:spacing w:before="164"/>
        <w:ind w:left="4900"/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кафедры ЮНЕСКО по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ИВТ</w:t>
      </w:r>
    </w:p>
    <w:p w:rsidR="00492D57" w:rsidRDefault="00492D57">
      <w:pPr>
        <w:spacing w:before="138"/>
        <w:ind w:left="1898" w:right="480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(должность)</w:t>
      </w:r>
    </w:p>
    <w:p w:rsidR="00492D57" w:rsidRDefault="00492D57">
      <w:pPr>
        <w:pStyle w:val="BodyText"/>
      </w:pPr>
    </w:p>
    <w:p w:rsidR="00492D57" w:rsidRDefault="00492D57">
      <w:pPr>
        <w:pStyle w:val="BodyText"/>
      </w:pPr>
    </w:p>
    <w:p w:rsidR="00492D57" w:rsidRPr="00553A9D" w:rsidRDefault="00492D57" w:rsidP="00782101">
      <w:pPr>
        <w:pStyle w:val="BodyText"/>
        <w:spacing w:before="3"/>
      </w:pPr>
      <w:r>
        <w:rPr>
          <w:noProof/>
        </w:rPr>
        <w:pict>
          <v:line id="_x0000_s1027" style="position:absolute;z-index:-251657216;mso-wrap-distance-left:0;mso-wrap-distance-right:0;mso-position-horizontal-relative:page" from="326.6pt,18.55pt" to="552.95pt,18.55pt" strokeweight=".6pt">
            <w10:wrap type="topAndBottom" anchorx="page"/>
          </v:line>
        </w:pict>
      </w:r>
      <w:r>
        <w:t xml:space="preserve">                                                                                           Рейн Т.С</w:t>
      </w:r>
    </w:p>
    <w:p w:rsidR="00492D57" w:rsidRDefault="00492D57">
      <w:pPr>
        <w:tabs>
          <w:tab w:val="left" w:pos="7481"/>
        </w:tabs>
        <w:spacing w:before="124"/>
        <w:ind w:left="5311"/>
        <w:rPr>
          <w:sz w:val="16"/>
          <w:szCs w:val="16"/>
        </w:rPr>
      </w:pPr>
      <w:r>
        <w:rPr>
          <w:sz w:val="16"/>
          <w:szCs w:val="16"/>
        </w:rPr>
        <w:t>(степень,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звание)</w:t>
      </w:r>
      <w:r>
        <w:rPr>
          <w:sz w:val="16"/>
          <w:szCs w:val="16"/>
        </w:rPr>
        <w:tab/>
        <w:t>(Фамилия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И.О.)</w:t>
      </w:r>
    </w:p>
    <w:p w:rsidR="00492D57" w:rsidRDefault="00492D57">
      <w:pPr>
        <w:pStyle w:val="BodyText"/>
        <w:rPr>
          <w:sz w:val="18"/>
          <w:szCs w:val="18"/>
        </w:rPr>
      </w:pPr>
    </w:p>
    <w:p w:rsidR="00492D57" w:rsidRDefault="00492D57">
      <w:pPr>
        <w:pStyle w:val="BodyText"/>
        <w:rPr>
          <w:sz w:val="18"/>
          <w:szCs w:val="18"/>
        </w:rPr>
      </w:pPr>
    </w:p>
    <w:p w:rsidR="00492D57" w:rsidRDefault="00492D57">
      <w:pPr>
        <w:pStyle w:val="BodyText"/>
        <w:rPr>
          <w:sz w:val="18"/>
          <w:szCs w:val="18"/>
        </w:rPr>
      </w:pPr>
    </w:p>
    <w:p w:rsidR="00492D57" w:rsidRDefault="00492D57">
      <w:pPr>
        <w:pStyle w:val="BodyText"/>
        <w:rPr>
          <w:sz w:val="18"/>
          <w:szCs w:val="18"/>
        </w:rPr>
      </w:pPr>
    </w:p>
    <w:p w:rsidR="00492D57" w:rsidRDefault="00492D57">
      <w:pPr>
        <w:pStyle w:val="BodyText"/>
        <w:rPr>
          <w:sz w:val="18"/>
          <w:szCs w:val="18"/>
        </w:rPr>
      </w:pPr>
    </w:p>
    <w:p w:rsidR="00492D57" w:rsidRDefault="00492D57">
      <w:pPr>
        <w:pStyle w:val="BodyText"/>
        <w:rPr>
          <w:sz w:val="18"/>
          <w:szCs w:val="18"/>
        </w:rPr>
      </w:pPr>
    </w:p>
    <w:p w:rsidR="00492D57" w:rsidRDefault="00492D57">
      <w:pPr>
        <w:pStyle w:val="BodyText"/>
        <w:rPr>
          <w:sz w:val="18"/>
          <w:szCs w:val="18"/>
        </w:rPr>
      </w:pPr>
    </w:p>
    <w:p w:rsidR="00492D57" w:rsidRDefault="00492D57">
      <w:pPr>
        <w:spacing w:before="157"/>
        <w:ind w:left="1898" w:right="1667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Кемерово, 2020</w:t>
      </w:r>
    </w:p>
    <w:p w:rsidR="00492D57" w:rsidRDefault="00492D57">
      <w:pPr>
        <w:jc w:val="center"/>
        <w:rPr>
          <w:sz w:val="24"/>
          <w:szCs w:val="24"/>
        </w:rPr>
        <w:sectPr w:rsidR="00492D57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492D57" w:rsidRDefault="00492D57" w:rsidP="005A05E2">
      <w:pPr>
        <w:pStyle w:val="Default"/>
        <w:spacing w:after="197"/>
        <w:rPr>
          <w:b/>
          <w:bCs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430.5pt;visibility:visible">
            <v:imagedata r:id="rId7" o:title=""/>
          </v:shape>
        </w:pict>
      </w:r>
    </w:p>
    <w:p w:rsidR="00492D57" w:rsidRDefault="00492D57" w:rsidP="005A05E2">
      <w:pPr>
        <w:pStyle w:val="Default"/>
        <w:spacing w:after="197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6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808080"/>
          <w:sz w:val="19"/>
          <w:szCs w:val="19"/>
        </w:rPr>
      </w:pPr>
      <w:r>
        <w:rPr>
          <w:noProof/>
        </w:rPr>
        <w:pict>
          <v:shape id="Рисунок 1" o:spid="_x0000_i1026" type="#_x0000_t75" style="width:488.25pt;height:77.25pt;visibility:visible">
            <v:imagedata r:id="rId8" o:title=""/>
          </v:shape>
        </w:pic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"pch.h"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&lt;iostream&gt;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&lt;stdio.h&gt;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&lt;fstream&gt;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FF"/>
          <w:sz w:val="19"/>
          <w:szCs w:val="19"/>
          <w:lang w:val="en-US"/>
        </w:rPr>
        <w:t>using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namespace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std;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prim_vb(</w:t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[], </w:t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main()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setlocale(</w:t>
      </w:r>
      <w:r w:rsidRPr="00A230A5">
        <w:rPr>
          <w:rFonts w:ascii="Consolas" w:hAnsi="Consolas"/>
          <w:color w:val="6F008A"/>
          <w:sz w:val="19"/>
          <w:szCs w:val="19"/>
          <w:lang w:val="en-US"/>
        </w:rPr>
        <w:t>LC_ALL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"Russian"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* a;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i = 0, n, k = 0; </w:t>
      </w:r>
    </w:p>
    <w:p w:rsidR="00492D57" w:rsidRPr="009B767D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5A0F44">
        <w:rPr>
          <w:rFonts w:ascii="Consolas" w:hAnsi="Consolas"/>
          <w:color w:val="2B91AF"/>
          <w:sz w:val="19"/>
          <w:szCs w:val="19"/>
          <w:lang w:val="en-US"/>
        </w:rPr>
        <w:t>ifstream</w:t>
      </w:r>
      <w:r w:rsidRPr="009B767D">
        <w:rPr>
          <w:rFonts w:ascii="Consolas" w:hAnsi="Consolas"/>
          <w:color w:val="000000"/>
          <w:sz w:val="19"/>
          <w:szCs w:val="19"/>
        </w:rPr>
        <w:t xml:space="preserve"> </w:t>
      </w:r>
      <w:r w:rsidRPr="005A0F44">
        <w:rPr>
          <w:rFonts w:ascii="Consolas" w:hAnsi="Consolas"/>
          <w:color w:val="000000"/>
          <w:sz w:val="19"/>
          <w:szCs w:val="19"/>
          <w:lang w:val="en-US"/>
        </w:rPr>
        <w:t>abc</w:t>
      </w:r>
      <w:r w:rsidRPr="009B767D">
        <w:rPr>
          <w:rFonts w:ascii="Consolas" w:hAnsi="Consolas"/>
          <w:color w:val="000000"/>
          <w:sz w:val="19"/>
          <w:szCs w:val="19"/>
        </w:rPr>
        <w:t>;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9B767D"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>abc.open(</w:t>
      </w:r>
      <w:r>
        <w:rPr>
          <w:rFonts w:ascii="Consolas" w:hAnsi="Consolas"/>
          <w:color w:val="A31515"/>
          <w:sz w:val="19"/>
          <w:szCs w:val="19"/>
        </w:rPr>
        <w:t>"1.txt"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8000"/>
          <w:sz w:val="19"/>
          <w:szCs w:val="19"/>
        </w:rPr>
        <w:t>//количество ненулевых элементов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(!abc.eof())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 xml:space="preserve">abc </w:t>
      </w:r>
      <w:r w:rsidRPr="00A230A5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n;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(n &gt; 0)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k++;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abc.close();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a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[k]; </w:t>
      </w:r>
      <w:r>
        <w:rPr>
          <w:rFonts w:ascii="Consolas" w:hAnsi="Consolas"/>
          <w:color w:val="008000"/>
          <w:sz w:val="19"/>
          <w:szCs w:val="19"/>
        </w:rPr>
        <w:t>// динамический массив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abc.open(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"1.txt"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(i &lt; k)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{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abc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  <w:r>
        <w:rPr>
          <w:rFonts w:ascii="Consolas" w:hAnsi="Consolas"/>
          <w:color w:val="008000"/>
          <w:sz w:val="19"/>
          <w:szCs w:val="19"/>
        </w:rPr>
        <w:t>//ввод из массива в файл новую переменную для проверки ненулевого элемента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(n &gt; 0)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a[i] = n; i++;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abc.close();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prim_vb(a, k);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z = 0; z &lt; k; z++)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A230A5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"a["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z </w:t>
      </w:r>
      <w:r w:rsidRPr="00A230A5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A31515"/>
          <w:sz w:val="19"/>
          <w:szCs w:val="19"/>
          <w:lang w:val="en-US"/>
        </w:rPr>
        <w:t>"] = "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a[z] </w:t>
      </w:r>
      <w:r w:rsidRPr="00A230A5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endl;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return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0;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prim_vb(</w:t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[], </w:t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sw = 0, min, i;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j = 0; j &lt;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; j++)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min = j; i = j + 1;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(i; i &lt;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; i++)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[i] &lt;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[min]) min = i;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  <w:t xml:space="preserve">sw =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[min];</w:t>
      </w:r>
    </w:p>
    <w:p w:rsidR="00492D57" w:rsidRPr="00A230A5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 xml:space="preserve">[min] = </w:t>
      </w:r>
      <w:r w:rsidRPr="00A230A5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>[j];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A230A5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80808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>[j] = sw;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>}</w:t>
      </w:r>
    </w:p>
    <w:p w:rsidR="00492D57" w:rsidRDefault="00492D57" w:rsidP="00A230A5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492D57" w:rsidRDefault="00492D57" w:rsidP="00A230A5">
      <w:pPr>
        <w:widowControl/>
        <w:adjustRightInd w:val="0"/>
        <w:rPr>
          <w:noProof/>
        </w:rPr>
      </w:pPr>
      <w:r>
        <w:rPr>
          <w:noProof/>
        </w:rPr>
        <w:pict>
          <v:shape id="_x0000_i1027" type="#_x0000_t75" style="width:482.25pt;height:213pt;visibility:visible">
            <v:imagedata r:id="rId9" o:title=""/>
          </v:shape>
        </w:pict>
      </w:r>
    </w:p>
    <w:p w:rsidR="00492D57" w:rsidRPr="001F1A6A" w:rsidRDefault="00492D57" w:rsidP="00A230A5">
      <w:pPr>
        <w:widowControl/>
        <w:adjustRightInd w:val="0"/>
        <w:rPr>
          <w:rFonts w:ascii="Consolas" w:hAnsi="Consolas"/>
          <w:sz w:val="19"/>
          <w:szCs w:val="19"/>
          <w:lang w:val="en-US"/>
        </w:rPr>
      </w:pPr>
      <w:r>
        <w:rPr>
          <w:noProof/>
        </w:rPr>
        <w:pict>
          <v:shape id="_x0000_i1028" type="#_x0000_t75" style="width:485.25pt;height:246.75pt;visibility:visible">
            <v:imagedata r:id="rId10" o:title=""/>
          </v:shape>
        </w:pict>
      </w:r>
    </w:p>
    <w:p w:rsidR="00492D57" w:rsidRDefault="00492D57" w:rsidP="00741F25">
      <w:pPr>
        <w:pStyle w:val="Default"/>
        <w:spacing w:after="197"/>
        <w:rPr>
          <w:noProof/>
        </w:rPr>
      </w:pPr>
      <w:r>
        <w:rPr>
          <w:noProof/>
        </w:rPr>
        <w:pict>
          <v:shape id="_x0000_i1029" type="#_x0000_t75" style="width:488.25pt;height:107.25pt;visibility:visible">
            <v:imagedata r:id="rId11" o:title=""/>
          </v:shape>
        </w:pic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"stdafx.h"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&lt;iostream&gt;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FF"/>
          <w:sz w:val="19"/>
          <w:szCs w:val="19"/>
          <w:lang w:val="en-US"/>
        </w:rPr>
        <w:t>using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namespace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std;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main()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setlocale(</w:t>
      </w:r>
      <w:r w:rsidRPr="009B767D">
        <w:rPr>
          <w:rFonts w:ascii="Consolas" w:hAnsi="Consolas"/>
          <w:color w:val="6F008A"/>
          <w:sz w:val="19"/>
          <w:szCs w:val="19"/>
          <w:lang w:val="en-US"/>
        </w:rPr>
        <w:t>LC_ALL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"Russian"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* Arr;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* Arr2;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num, a, b, n, n2, k, j = 0;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 xml:space="preserve"> a: 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a;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 xml:space="preserve"> b&gt;=:a 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b;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 xml:space="preserve"> n: 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n;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n2 = n;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[n]; </w:t>
      </w:r>
      <w:r>
        <w:rPr>
          <w:rFonts w:ascii="Consolas" w:hAnsi="Consolas"/>
          <w:color w:val="008000"/>
          <w:sz w:val="19"/>
          <w:szCs w:val="19"/>
        </w:rPr>
        <w:t>// динамический массив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num = rand() % (b - a + 1) + a;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Arr[i] = num;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{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cout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Arr[i]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 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endl;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 xml:space="preserve"> k: 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 xml:space="preserve">cin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k;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(Arr[i] &lt; labs(k))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{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>n2--;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>}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>}</w:t>
      </w: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 xml:space="preserve">Arr2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[n2]; </w:t>
      </w:r>
      <w:r>
        <w:rPr>
          <w:rFonts w:ascii="Consolas" w:hAnsi="Consolas"/>
          <w:color w:val="008000"/>
          <w:sz w:val="19"/>
          <w:szCs w:val="19"/>
        </w:rPr>
        <w:t>// динамический массив 2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(Arr[i] &gt;= labs(k))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Arr2[j] = Arr[i];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j++;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i = 0; i &lt; n2; i++)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Arr2[i] </w:t>
      </w:r>
      <w:r w:rsidRPr="009B767D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 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system(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"pause"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9B767D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Default="00492D57" w:rsidP="009B767D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FF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</w:rPr>
        <w:t xml:space="preserve"> 0;</w:t>
      </w:r>
    </w:p>
    <w:p w:rsidR="00492D57" w:rsidRDefault="00492D57" w:rsidP="009B767D">
      <w:pPr>
        <w:pStyle w:val="Default"/>
        <w:spacing w:after="197"/>
        <w:rPr>
          <w:rFonts w:ascii="Consolas" w:eastAsia="Times New Roman" w:hAnsi="Consolas"/>
          <w:sz w:val="19"/>
          <w:szCs w:val="19"/>
        </w:rPr>
      </w:pPr>
      <w:r>
        <w:rPr>
          <w:rFonts w:ascii="Consolas" w:eastAsia="Times New Roman" w:hAnsi="Consolas"/>
          <w:sz w:val="19"/>
          <w:szCs w:val="19"/>
        </w:rPr>
        <w:t>}</w:t>
      </w:r>
      <w:r>
        <w:rPr>
          <w:noProof/>
          <w:lang w:eastAsia="ru-RU"/>
        </w:rPr>
        <w:pict>
          <v:shape id="_x0000_i1030" type="#_x0000_t75" style="width:481.5pt;height:208.5pt;visibility:visible">
            <v:imagedata r:id="rId12" o:title=""/>
          </v:shape>
        </w:pict>
      </w:r>
    </w:p>
    <w:p w:rsidR="00492D57" w:rsidRDefault="00492D57" w:rsidP="00741F25">
      <w:pPr>
        <w:pStyle w:val="Default"/>
        <w:spacing w:after="197"/>
        <w:rPr>
          <w:noProof/>
          <w:lang w:eastAsia="ru-RU"/>
        </w:rPr>
      </w:pPr>
      <w:r>
        <w:rPr>
          <w:noProof/>
          <w:lang w:eastAsia="ru-RU"/>
        </w:rPr>
        <w:pict>
          <v:shape id="_x0000_i1031" type="#_x0000_t75" style="width:488.25pt;height:98.25pt;visibility:visible">
            <v:imagedata r:id="rId13" o:title=""/>
          </v:shape>
        </w:pic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"pch.h"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&lt;stdio.h&gt;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&lt;fstream&gt;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&lt;iostream&gt;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using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namespace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std;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prim_vb(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[],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main()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setlocale(</w:t>
      </w:r>
      <w:r w:rsidRPr="007448FF">
        <w:rPr>
          <w:rFonts w:ascii="Consolas" w:hAnsi="Consolas"/>
          <w:color w:val="6F008A"/>
          <w:sz w:val="19"/>
          <w:szCs w:val="19"/>
          <w:lang w:val="en-US"/>
        </w:rPr>
        <w:t>LC_ALL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"Russian"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choose;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"Введите номер задания 1 или 2: 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choose;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(choose == 1) 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* a;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0, n, k = 0;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2B91AF"/>
          <w:sz w:val="19"/>
          <w:szCs w:val="19"/>
          <w:lang w:val="en-US"/>
        </w:rPr>
        <w:t>ifstream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abc;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abc.open(</w:t>
      </w:r>
      <w:r>
        <w:rPr>
          <w:rFonts w:ascii="Consolas" w:hAnsi="Consolas"/>
          <w:color w:val="A31515"/>
          <w:sz w:val="19"/>
          <w:szCs w:val="19"/>
        </w:rPr>
        <w:t>"1.txt"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8000"/>
          <w:sz w:val="19"/>
          <w:szCs w:val="19"/>
        </w:rPr>
        <w:t>//количество ненулевых элементов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(!abc.eof())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abc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n;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(n &gt; 0)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k++;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abc.close();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a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[k]; </w:t>
      </w:r>
      <w:r>
        <w:rPr>
          <w:rFonts w:ascii="Consolas" w:hAnsi="Consolas"/>
          <w:color w:val="008000"/>
          <w:sz w:val="19"/>
          <w:szCs w:val="19"/>
        </w:rPr>
        <w:t>// динамический массив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abc.open(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"1.txt"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(i &lt; k)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{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abc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  <w:r>
        <w:rPr>
          <w:rFonts w:ascii="Consolas" w:hAnsi="Consolas"/>
          <w:color w:val="008000"/>
          <w:sz w:val="19"/>
          <w:szCs w:val="19"/>
        </w:rPr>
        <w:t>//ввод из массива в файл новую переменную для проверки ненулевого элемента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(n &gt; 0)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a[i] = n; i++;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abc.close();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prim_vb(a, k);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z = 0; z &lt; k; z++)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"a["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z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"] =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a[z]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endl;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(choose == 2)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* Arr;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* Arr2;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num, a, b, n, n2, k, j = 0;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a: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b&gt;=:a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b;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n: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n;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n2 = n;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[n]; </w:t>
      </w:r>
      <w:r>
        <w:rPr>
          <w:rFonts w:ascii="Consolas" w:hAnsi="Consolas"/>
          <w:color w:val="008000"/>
          <w:sz w:val="19"/>
          <w:szCs w:val="19"/>
        </w:rPr>
        <w:t>// динамический массив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num = rand() % (b - a + 1) + a;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Arr[i] = num;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Arr[i]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endl;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k: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k;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(Arr[i] &lt; k)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n2--;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Arr2 =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new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[n2]; </w:t>
      </w:r>
      <w:r w:rsidRPr="007448FF">
        <w:rPr>
          <w:rFonts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  <w:szCs w:val="19"/>
        </w:rPr>
        <w:t>динамический</w:t>
      </w:r>
      <w:r w:rsidRPr="007448FF">
        <w:rPr>
          <w:rFonts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  <w:szCs w:val="19"/>
        </w:rPr>
        <w:t>массив</w:t>
      </w:r>
      <w:r w:rsidRPr="007448FF">
        <w:rPr>
          <w:rFonts w:ascii="Consolas" w:hAnsi="Consolas"/>
          <w:color w:val="008000"/>
          <w:sz w:val="19"/>
          <w:szCs w:val="19"/>
          <w:lang w:val="en-US"/>
        </w:rPr>
        <w:t xml:space="preserve"> 2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(Arr[i] &gt; k)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Arr2[j] = Arr[i];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j++;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n2;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Arr2[i]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system(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"pause"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}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else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 xml:space="preserve">{ 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"Ошибка введен неверно номер задания, введите 1 или 2"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prim_vb(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[],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sw = 0, min, i;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j = 0; j &lt;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 j++)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min = j; i = j + 1;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(i; i &lt;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[i] &lt;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[min]) min = i;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sw =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[min];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[min] =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[j];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80808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>[j] = sw;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>}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}</w:t>
      </w:r>
    </w:p>
    <w:p w:rsidR="00492D57" w:rsidRPr="009B767D" w:rsidRDefault="00492D57" w:rsidP="00741F25">
      <w:pPr>
        <w:pStyle w:val="Default"/>
        <w:spacing w:after="197"/>
        <w:rPr>
          <w:sz w:val="28"/>
          <w:szCs w:val="28"/>
        </w:rPr>
      </w:pPr>
    </w:p>
    <w:p w:rsidR="00492D57" w:rsidRPr="009B767D" w:rsidRDefault="00492D57" w:rsidP="00741F25">
      <w:pPr>
        <w:pStyle w:val="Default"/>
        <w:spacing w:after="197"/>
        <w:rPr>
          <w:sz w:val="28"/>
          <w:szCs w:val="28"/>
        </w:rPr>
      </w:pPr>
    </w:p>
    <w:p w:rsidR="00492D57" w:rsidRPr="009B767D" w:rsidRDefault="00492D57" w:rsidP="00741F25">
      <w:pPr>
        <w:pStyle w:val="Default"/>
        <w:spacing w:after="197"/>
        <w:rPr>
          <w:sz w:val="28"/>
          <w:szCs w:val="28"/>
        </w:rPr>
      </w:pPr>
    </w:p>
    <w:p w:rsidR="00492D57" w:rsidRPr="009B767D" w:rsidRDefault="00492D57" w:rsidP="00741F25">
      <w:pPr>
        <w:pStyle w:val="Default"/>
        <w:spacing w:after="197"/>
        <w:rPr>
          <w:sz w:val="28"/>
          <w:szCs w:val="28"/>
        </w:rPr>
      </w:pPr>
    </w:p>
    <w:p w:rsidR="00492D57" w:rsidRDefault="00492D57" w:rsidP="00741F25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Код с меню выбора 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9B767D">
        <w:rPr>
          <w:rFonts w:ascii="Consolas" w:hAnsi="Consolas"/>
          <w:color w:val="A31515"/>
          <w:sz w:val="19"/>
          <w:szCs w:val="19"/>
          <w:lang w:val="en-US"/>
        </w:rPr>
        <w:t>"pch.h"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&lt;stdio.h&gt;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&lt;fstream&gt;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&lt;iostream&gt;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using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namespace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std;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prim_vb(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[],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main()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setlocale(</w:t>
      </w:r>
      <w:r w:rsidRPr="007448FF">
        <w:rPr>
          <w:rFonts w:ascii="Consolas" w:hAnsi="Consolas"/>
          <w:color w:val="6F008A"/>
          <w:sz w:val="19"/>
          <w:szCs w:val="19"/>
          <w:lang w:val="en-US"/>
        </w:rPr>
        <w:t>LC_ALL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,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"Russian"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choose;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"Введите номер задания 1 или 2: "</w:t>
      </w:r>
      <w:r>
        <w:rPr>
          <w:rFonts w:ascii="Consolas" w:hAnsi="Consolas"/>
          <w:color w:val="000000"/>
          <w:sz w:val="19"/>
          <w:szCs w:val="19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choose;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(choose == 1)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* a;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0, n, k = 0;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2B91AF"/>
          <w:sz w:val="19"/>
          <w:szCs w:val="19"/>
          <w:lang w:val="en-US"/>
        </w:rPr>
        <w:t>ifstream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abc;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abc.open(</w:t>
      </w:r>
      <w:r>
        <w:rPr>
          <w:rFonts w:ascii="Consolas" w:hAnsi="Consolas"/>
          <w:color w:val="A31515"/>
          <w:sz w:val="19"/>
          <w:szCs w:val="19"/>
        </w:rPr>
        <w:t>"1.txt"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8000"/>
          <w:sz w:val="19"/>
          <w:szCs w:val="19"/>
        </w:rPr>
        <w:t>//количество ненулевых элементов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(!abc.eof())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abc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n;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(n &gt; 0)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k++;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abc.close();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 xml:space="preserve">a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[k]; </w:t>
      </w:r>
      <w:r>
        <w:rPr>
          <w:rFonts w:ascii="Consolas" w:hAnsi="Consolas"/>
          <w:color w:val="008000"/>
          <w:sz w:val="19"/>
          <w:szCs w:val="19"/>
        </w:rPr>
        <w:t>// динамический массив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abc.open(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"1.txt"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while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(i &lt; k)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{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abc </w:t>
      </w:r>
      <w:r>
        <w:rPr>
          <w:rFonts w:ascii="Consolas" w:hAnsi="Consolas"/>
          <w:color w:val="008080"/>
          <w:sz w:val="19"/>
          <w:szCs w:val="19"/>
        </w:rPr>
        <w:t>&gt;&gt;</w:t>
      </w:r>
      <w:r>
        <w:rPr>
          <w:rFonts w:ascii="Consolas" w:hAnsi="Consolas"/>
          <w:color w:val="000000"/>
          <w:sz w:val="19"/>
          <w:szCs w:val="19"/>
        </w:rPr>
        <w:t xml:space="preserve"> n;</w:t>
      </w:r>
      <w:r>
        <w:rPr>
          <w:rFonts w:ascii="Consolas" w:hAnsi="Consolas"/>
          <w:color w:val="008000"/>
          <w:sz w:val="19"/>
          <w:szCs w:val="19"/>
        </w:rPr>
        <w:t>//ввод из массива в файл новую переменную для проверки ненулевого элемента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(n &gt; 0)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a[i] = n; i++;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abc.close();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prim_vb(a, k);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z = 0; z &lt; k; z++)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"a["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z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"] =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a[z]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endl;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else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(choose == 2)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* Arr;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* Arr2;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num, a, b, n, n2, k, j = 0;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a: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b&gt;=:a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b;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n: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; 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n;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n2 = n;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[n]; </w:t>
      </w:r>
      <w:r>
        <w:rPr>
          <w:rFonts w:ascii="Consolas" w:hAnsi="Consolas"/>
          <w:color w:val="008000"/>
          <w:sz w:val="19"/>
          <w:szCs w:val="19"/>
        </w:rPr>
        <w:t>// динамический массив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num = rand() % (b - a + 1) + a;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Arr[i] = num;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Arr[i]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endl;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/>
          <w:color w:val="A31515"/>
          <w:sz w:val="19"/>
          <w:szCs w:val="19"/>
        </w:rPr>
        <w:t>Введите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 xml:space="preserve"> k: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cin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&gt;&gt;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k;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(Arr[i] &lt; labs(k))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n2--;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Arr2 =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new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[n2]; </w:t>
      </w:r>
      <w:r w:rsidRPr="007448FF">
        <w:rPr>
          <w:rFonts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  <w:szCs w:val="19"/>
        </w:rPr>
        <w:t>динамический</w:t>
      </w:r>
      <w:r w:rsidRPr="007448FF">
        <w:rPr>
          <w:rFonts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  <w:szCs w:val="19"/>
        </w:rPr>
        <w:t>массив</w:t>
      </w:r>
      <w:r w:rsidRPr="007448FF">
        <w:rPr>
          <w:rFonts w:ascii="Consolas" w:hAnsi="Consolas"/>
          <w:color w:val="008000"/>
          <w:sz w:val="19"/>
          <w:szCs w:val="19"/>
          <w:lang w:val="en-US"/>
        </w:rPr>
        <w:t xml:space="preserve"> 2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 xml:space="preserve"> (Arr[i] &gt;= labs(k))</w:t>
      </w:r>
    </w:p>
    <w:p w:rsidR="00492D57" w:rsidRPr="009B767D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9B767D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Arr2[j] = Arr[i];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j++;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i = 0; i &lt; n2;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cout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Arr2[i] </w:t>
      </w:r>
      <w:r w:rsidRPr="007448FF">
        <w:rPr>
          <w:rFonts w:ascii="Consolas" w:hAnsi="Consolas"/>
          <w:color w:val="008080"/>
          <w:sz w:val="19"/>
          <w:szCs w:val="19"/>
          <w:lang w:val="en-US"/>
        </w:rPr>
        <w:t>&lt;&lt;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 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system(</w:t>
      </w:r>
      <w:r w:rsidRPr="007448FF">
        <w:rPr>
          <w:rFonts w:ascii="Consolas" w:hAnsi="Consolas"/>
          <w:color w:val="A31515"/>
          <w:sz w:val="19"/>
          <w:szCs w:val="19"/>
          <w:lang w:val="en-US"/>
        </w:rPr>
        <w:t>"pause"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000000"/>
          <w:sz w:val="19"/>
          <w:szCs w:val="19"/>
        </w:rPr>
        <w:t>}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else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 xml:space="preserve">{ 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/>
          <w:color w:val="008080"/>
          <w:sz w:val="19"/>
          <w:szCs w:val="19"/>
        </w:rPr>
        <w:t>&lt;&lt;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A31515"/>
          <w:sz w:val="19"/>
          <w:szCs w:val="19"/>
        </w:rPr>
        <w:t>"Ошибка введен неверно номер задания, введите 1 или 2"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prim_vb(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[], 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sw = 0, min, i;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int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j = 0; j &lt;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 j++)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min = j; i = j + 1;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for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(i; i &lt;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n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; i++)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{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[i] &lt;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[min]) min = i;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>}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  <w:t xml:space="preserve">sw =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[min];</w:t>
      </w:r>
    </w:p>
    <w:p w:rsidR="00492D57" w:rsidRPr="007448FF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  <w:lang w:val="en-US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 xml:space="preserve">[min] = </w:t>
      </w:r>
      <w:r w:rsidRPr="007448FF">
        <w:rPr>
          <w:rFonts w:ascii="Consolas" w:hAnsi="Consolas"/>
          <w:color w:val="808080"/>
          <w:sz w:val="19"/>
          <w:szCs w:val="19"/>
          <w:lang w:val="en-US"/>
        </w:rPr>
        <w:t>a</w:t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>[j];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 w:rsidRPr="007448FF">
        <w:rPr>
          <w:rFonts w:ascii="Consolas" w:hAnsi="Consolas"/>
          <w:color w:val="000000"/>
          <w:sz w:val="19"/>
          <w:szCs w:val="19"/>
          <w:lang w:val="en-US"/>
        </w:rPr>
        <w:tab/>
      </w:r>
      <w:r>
        <w:rPr>
          <w:rFonts w:ascii="Consolas" w:hAnsi="Consolas"/>
          <w:color w:val="808080"/>
          <w:sz w:val="19"/>
          <w:szCs w:val="19"/>
        </w:rPr>
        <w:t>a</w:t>
      </w:r>
      <w:r>
        <w:rPr>
          <w:rFonts w:ascii="Consolas" w:hAnsi="Consolas"/>
          <w:color w:val="000000"/>
          <w:sz w:val="19"/>
          <w:szCs w:val="19"/>
        </w:rPr>
        <w:t>[j] = sw;</w:t>
      </w:r>
    </w:p>
    <w:p w:rsidR="00492D57" w:rsidRDefault="00492D57" w:rsidP="007448FF">
      <w:pPr>
        <w:widowControl/>
        <w:adjustRightInd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ab/>
        <w:t>}</w:t>
      </w:r>
    </w:p>
    <w:p w:rsidR="00492D57" w:rsidRDefault="00492D57" w:rsidP="007448FF">
      <w:pPr>
        <w:pStyle w:val="Default"/>
        <w:spacing w:after="197"/>
        <w:rPr>
          <w:rFonts w:ascii="Consolas" w:eastAsia="Times New Roman" w:hAnsi="Consolas"/>
          <w:sz w:val="19"/>
          <w:szCs w:val="19"/>
        </w:rPr>
      </w:pPr>
      <w:r>
        <w:rPr>
          <w:rFonts w:ascii="Consolas" w:eastAsia="Times New Roman" w:hAnsi="Consolas"/>
          <w:sz w:val="19"/>
          <w:szCs w:val="19"/>
        </w:rPr>
        <w:t>}</w:t>
      </w:r>
    </w:p>
    <w:p w:rsidR="00492D57" w:rsidRDefault="00492D57" w:rsidP="007448FF">
      <w:pPr>
        <w:pStyle w:val="Default"/>
        <w:spacing w:after="197"/>
        <w:rPr>
          <w:noProof/>
          <w:lang w:eastAsia="ru-RU"/>
        </w:rPr>
      </w:pPr>
      <w:r>
        <w:rPr>
          <w:noProof/>
          <w:lang w:eastAsia="ru-RU"/>
        </w:rPr>
        <w:pict>
          <v:shape id="_x0000_i1032" type="#_x0000_t75" style="width:485.25pt;height:270.75pt;visibility:visible">
            <v:imagedata r:id="rId14" o:title=""/>
          </v:shape>
        </w:pict>
      </w:r>
    </w:p>
    <w:p w:rsidR="00492D57" w:rsidRPr="007448FF" w:rsidRDefault="00492D57" w:rsidP="007448FF">
      <w:pPr>
        <w:pStyle w:val="Default"/>
        <w:spacing w:after="197"/>
        <w:rPr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pict>
          <v:shape id="_x0000_i1033" type="#_x0000_t75" style="width:489.75pt;height:37.5pt;visibility:visible">
            <v:imagedata r:id="rId15" o:title=""/>
          </v:shape>
        </w:pict>
      </w:r>
    </w:p>
    <w:p w:rsidR="00492D57" w:rsidRPr="00782101" w:rsidRDefault="00492D57" w:rsidP="00782101">
      <w:pPr>
        <w:spacing w:before="1" w:line="360" w:lineRule="auto"/>
        <w:ind w:right="225"/>
        <w:jc w:val="both"/>
      </w:pPr>
      <w:r>
        <w:t>Ссылка на гитхаб</w:t>
      </w:r>
      <w:r w:rsidRPr="00782101">
        <w:t>:</w:t>
      </w:r>
    </w:p>
    <w:p w:rsidR="00492D57" w:rsidRPr="00A9203C" w:rsidRDefault="00492D57" w:rsidP="005A05E2">
      <w:pPr>
        <w:spacing w:before="1" w:line="360" w:lineRule="auto"/>
        <w:ind w:right="225"/>
        <w:jc w:val="both"/>
        <w:rPr>
          <w:rStyle w:val="Hyperlink"/>
        </w:rPr>
      </w:pPr>
      <w:r w:rsidRPr="00A9203C">
        <w:t>https://github.com/And-cher99/Lab-1.git</w:t>
      </w:r>
    </w:p>
    <w:p w:rsidR="00492D57" w:rsidRPr="005A0F44" w:rsidRDefault="00492D57" w:rsidP="005A05E2">
      <w:pPr>
        <w:spacing w:before="1" w:line="360" w:lineRule="auto"/>
        <w:ind w:right="225"/>
        <w:jc w:val="both"/>
        <w:rPr>
          <w:i/>
          <w:iCs/>
          <w:sz w:val="28"/>
          <w:szCs w:val="28"/>
        </w:rPr>
      </w:pPr>
    </w:p>
    <w:p w:rsidR="00492D57" w:rsidRPr="00782101" w:rsidRDefault="00492D57">
      <w:pPr>
        <w:pStyle w:val="Heading1"/>
        <w:spacing w:before="72"/>
        <w:ind w:left="222"/>
        <w:jc w:val="left"/>
        <w:rPr>
          <w:rFonts w:cs="Times New Roman"/>
        </w:rPr>
      </w:pPr>
    </w:p>
    <w:sectPr w:rsidR="00492D57" w:rsidRPr="00782101" w:rsidSect="005A05E2">
      <w:headerReference w:type="default" r:id="rId16"/>
      <w:pgSz w:w="11910" w:h="16840"/>
      <w:pgMar w:top="1280" w:right="620" w:bottom="280" w:left="14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D57" w:rsidRDefault="00492D57" w:rsidP="00880019">
      <w:r>
        <w:separator/>
      </w:r>
    </w:p>
  </w:endnote>
  <w:endnote w:type="continuationSeparator" w:id="0">
    <w:p w:rsidR="00492D57" w:rsidRDefault="00492D57" w:rsidP="00880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D57" w:rsidRDefault="00492D57" w:rsidP="00880019">
      <w:r>
        <w:separator/>
      </w:r>
    </w:p>
  </w:footnote>
  <w:footnote w:type="continuationSeparator" w:id="0">
    <w:p w:rsidR="00492D57" w:rsidRDefault="00492D57" w:rsidP="008800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57" w:rsidRDefault="00492D57">
    <w:pPr>
      <w:pStyle w:val="BodyText"/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E1A"/>
    <w:multiLevelType w:val="hybridMultilevel"/>
    <w:tmpl w:val="FFFFFFFF"/>
    <w:lvl w:ilvl="0" w:tplc="86A84F98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CDF48B96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65CA5726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B692B4E2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B05E9A38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DE6C4E3C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C298B20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B2A88412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47145036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">
    <w:nsid w:val="26071E53"/>
    <w:multiLevelType w:val="hybridMultilevel"/>
    <w:tmpl w:val="FFFFFFFF"/>
    <w:lvl w:ilvl="0" w:tplc="3EB29F1E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E7CE5DC8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33D0FA70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1C82FBA2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38B4D8DC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22BE5AE6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B4C6C8D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1C0ECA1A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BB4E4446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2">
    <w:nsid w:val="418C689F"/>
    <w:multiLevelType w:val="hybridMultilevel"/>
    <w:tmpl w:val="FFFFFFFF"/>
    <w:lvl w:ilvl="0" w:tplc="E856EACA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08888CEC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C02249B8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7DDE4DF2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B3BC9F4C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A03A6368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04F8FC80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6E2AA790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D8E6977A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3">
    <w:nsid w:val="480951EB"/>
    <w:multiLevelType w:val="hybridMultilevel"/>
    <w:tmpl w:val="FFFFFFFF"/>
    <w:lvl w:ilvl="0" w:tplc="EA1E1C1A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8696C55C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DCD6A91E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6310ED5E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B75239A2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4E685BC0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6016C1D6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60079F2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A1B40A2C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4">
    <w:nsid w:val="500D48A9"/>
    <w:multiLevelType w:val="hybridMultilevel"/>
    <w:tmpl w:val="FFFFFFFF"/>
    <w:lvl w:ilvl="0" w:tplc="8304B12E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C2D889E8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05A6FA20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5748BB60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C6E83F1A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4330F9A8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500A2A26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48DA6544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64A20802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5">
    <w:nsid w:val="548951EB"/>
    <w:multiLevelType w:val="hybridMultilevel"/>
    <w:tmpl w:val="FFFFFFFF"/>
    <w:lvl w:ilvl="0" w:tplc="E21E2CD8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C2C2287C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7B88B578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4E8482E8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A288E1F8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922E7D50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C7C4316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566A9408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7012FE98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6">
    <w:nsid w:val="5E385E6C"/>
    <w:multiLevelType w:val="hybridMultilevel"/>
    <w:tmpl w:val="FFFFFFFF"/>
    <w:lvl w:ilvl="0" w:tplc="4D94781A">
      <w:start w:val="1"/>
      <w:numFmt w:val="decimal"/>
      <w:lvlText w:val="%1."/>
      <w:lvlJc w:val="left"/>
      <w:pPr>
        <w:ind w:left="942" w:hanging="348"/>
      </w:pPr>
      <w:rPr>
        <w:rFonts w:ascii="Times New Roman" w:eastAsia="Times New Roman" w:hAnsi="Times New Roman" w:hint="default"/>
        <w:b/>
        <w:bCs/>
        <w:i/>
        <w:iCs/>
        <w:spacing w:val="0"/>
        <w:w w:val="100"/>
        <w:sz w:val="28"/>
        <w:szCs w:val="28"/>
      </w:rPr>
    </w:lvl>
    <w:lvl w:ilvl="1" w:tplc="F1E0AC02">
      <w:numFmt w:val="bullet"/>
      <w:lvlText w:val="•"/>
      <w:lvlJc w:val="left"/>
      <w:pPr>
        <w:ind w:left="1826" w:hanging="348"/>
      </w:pPr>
      <w:rPr>
        <w:rFonts w:hint="default"/>
      </w:rPr>
    </w:lvl>
    <w:lvl w:ilvl="2" w:tplc="4DB23E88">
      <w:numFmt w:val="bullet"/>
      <w:lvlText w:val="•"/>
      <w:lvlJc w:val="left"/>
      <w:pPr>
        <w:ind w:left="2713" w:hanging="348"/>
      </w:pPr>
      <w:rPr>
        <w:rFonts w:hint="default"/>
      </w:rPr>
    </w:lvl>
    <w:lvl w:ilvl="3" w:tplc="4170BA3A">
      <w:numFmt w:val="bullet"/>
      <w:lvlText w:val="•"/>
      <w:lvlJc w:val="left"/>
      <w:pPr>
        <w:ind w:left="3599" w:hanging="348"/>
      </w:pPr>
      <w:rPr>
        <w:rFonts w:hint="default"/>
      </w:rPr>
    </w:lvl>
    <w:lvl w:ilvl="4" w:tplc="B882DC94">
      <w:numFmt w:val="bullet"/>
      <w:lvlText w:val="•"/>
      <w:lvlJc w:val="left"/>
      <w:pPr>
        <w:ind w:left="4486" w:hanging="348"/>
      </w:pPr>
      <w:rPr>
        <w:rFonts w:hint="default"/>
      </w:rPr>
    </w:lvl>
    <w:lvl w:ilvl="5" w:tplc="CA4C8414">
      <w:numFmt w:val="bullet"/>
      <w:lvlText w:val="•"/>
      <w:lvlJc w:val="left"/>
      <w:pPr>
        <w:ind w:left="5373" w:hanging="348"/>
      </w:pPr>
      <w:rPr>
        <w:rFonts w:hint="default"/>
      </w:rPr>
    </w:lvl>
    <w:lvl w:ilvl="6" w:tplc="60D2D0E8">
      <w:numFmt w:val="bullet"/>
      <w:lvlText w:val="•"/>
      <w:lvlJc w:val="left"/>
      <w:pPr>
        <w:ind w:left="6259" w:hanging="348"/>
      </w:pPr>
      <w:rPr>
        <w:rFonts w:hint="default"/>
      </w:rPr>
    </w:lvl>
    <w:lvl w:ilvl="7" w:tplc="F3FE091C">
      <w:numFmt w:val="bullet"/>
      <w:lvlText w:val="•"/>
      <w:lvlJc w:val="left"/>
      <w:pPr>
        <w:ind w:left="7146" w:hanging="348"/>
      </w:pPr>
      <w:rPr>
        <w:rFonts w:hint="default"/>
      </w:rPr>
    </w:lvl>
    <w:lvl w:ilvl="8" w:tplc="F61EA592">
      <w:numFmt w:val="bullet"/>
      <w:lvlText w:val="•"/>
      <w:lvlJc w:val="left"/>
      <w:pPr>
        <w:ind w:left="8033" w:hanging="348"/>
      </w:pPr>
      <w:rPr>
        <w:rFonts w:hint="default"/>
      </w:rPr>
    </w:lvl>
  </w:abstractNum>
  <w:abstractNum w:abstractNumId="7">
    <w:nsid w:val="609B6EFE"/>
    <w:multiLevelType w:val="hybridMultilevel"/>
    <w:tmpl w:val="FFFFFFFF"/>
    <w:lvl w:ilvl="0" w:tplc="8962FC26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C9C6418E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571AE81A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D6B69CB4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4502AE1A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AFD4E216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1BA02EE4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351AB3BE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017E8E78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8">
    <w:nsid w:val="626B64EF"/>
    <w:multiLevelType w:val="hybridMultilevel"/>
    <w:tmpl w:val="FFFFFFFF"/>
    <w:lvl w:ilvl="0" w:tplc="F84AC5B8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AAE0E138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CE9E252C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941EB508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6F6285BC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0CE4E608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59BAB212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BEEE9C2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5B0A19BC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9">
    <w:nsid w:val="63C53E43"/>
    <w:multiLevelType w:val="hybridMultilevel"/>
    <w:tmpl w:val="FFFFFFFF"/>
    <w:lvl w:ilvl="0" w:tplc="A2EE3776">
      <w:start w:val="1"/>
      <w:numFmt w:val="decimal"/>
      <w:lvlText w:val="%1."/>
      <w:lvlJc w:val="left"/>
      <w:pPr>
        <w:ind w:left="1431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385468BE">
      <w:numFmt w:val="bullet"/>
      <w:lvlText w:val="•"/>
      <w:lvlJc w:val="left"/>
      <w:pPr>
        <w:ind w:left="2276" w:hanging="360"/>
      </w:pPr>
      <w:rPr>
        <w:rFonts w:hint="default"/>
      </w:rPr>
    </w:lvl>
    <w:lvl w:ilvl="2" w:tplc="9984C5AE">
      <w:numFmt w:val="bullet"/>
      <w:lvlText w:val="•"/>
      <w:lvlJc w:val="left"/>
      <w:pPr>
        <w:ind w:left="3113" w:hanging="360"/>
      </w:pPr>
      <w:rPr>
        <w:rFonts w:hint="default"/>
      </w:rPr>
    </w:lvl>
    <w:lvl w:ilvl="3" w:tplc="61E89FF0">
      <w:numFmt w:val="bullet"/>
      <w:lvlText w:val="•"/>
      <w:lvlJc w:val="left"/>
      <w:pPr>
        <w:ind w:left="3949" w:hanging="360"/>
      </w:pPr>
      <w:rPr>
        <w:rFonts w:hint="default"/>
      </w:rPr>
    </w:lvl>
    <w:lvl w:ilvl="4" w:tplc="2AAEA2A0">
      <w:numFmt w:val="bullet"/>
      <w:lvlText w:val="•"/>
      <w:lvlJc w:val="left"/>
      <w:pPr>
        <w:ind w:left="4786" w:hanging="360"/>
      </w:pPr>
      <w:rPr>
        <w:rFonts w:hint="default"/>
      </w:rPr>
    </w:lvl>
    <w:lvl w:ilvl="5" w:tplc="86D6511A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ED020F06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BB368F1A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6D82A8C2">
      <w:numFmt w:val="bullet"/>
      <w:lvlText w:val="•"/>
      <w:lvlJc w:val="left"/>
      <w:pPr>
        <w:ind w:left="8133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019"/>
    <w:rsid w:val="00041D78"/>
    <w:rsid w:val="00102DA5"/>
    <w:rsid w:val="00180F1C"/>
    <w:rsid w:val="001F1A6A"/>
    <w:rsid w:val="0027658F"/>
    <w:rsid w:val="00323292"/>
    <w:rsid w:val="00400E0B"/>
    <w:rsid w:val="00492D57"/>
    <w:rsid w:val="004D149B"/>
    <w:rsid w:val="004E20E7"/>
    <w:rsid w:val="00553A9D"/>
    <w:rsid w:val="005A05E2"/>
    <w:rsid w:val="005A0F44"/>
    <w:rsid w:val="00616AF5"/>
    <w:rsid w:val="00681146"/>
    <w:rsid w:val="00741F25"/>
    <w:rsid w:val="007448FF"/>
    <w:rsid w:val="00782101"/>
    <w:rsid w:val="00880019"/>
    <w:rsid w:val="009B767D"/>
    <w:rsid w:val="00A230A5"/>
    <w:rsid w:val="00A9203C"/>
    <w:rsid w:val="00BE1300"/>
    <w:rsid w:val="00C94F5F"/>
    <w:rsid w:val="00CC12FB"/>
    <w:rsid w:val="00DE5231"/>
    <w:rsid w:val="00F40D10"/>
    <w:rsid w:val="00F45A51"/>
    <w:rsid w:val="00FE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F25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link w:val="Heading1Char"/>
    <w:uiPriority w:val="99"/>
    <w:qFormat/>
    <w:rsid w:val="00880019"/>
    <w:pPr>
      <w:ind w:left="581"/>
      <w:jc w:val="both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880019"/>
    <w:pPr>
      <w:spacing w:before="1"/>
      <w:ind w:left="222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8001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880019"/>
    <w:pPr>
      <w:ind w:left="1431" w:right="231" w:hanging="360"/>
      <w:jc w:val="both"/>
    </w:pPr>
  </w:style>
  <w:style w:type="paragraph" w:customStyle="1" w:styleId="TableParagraph">
    <w:name w:val="Table Paragraph"/>
    <w:basedOn w:val="Normal"/>
    <w:uiPriority w:val="99"/>
    <w:rsid w:val="00880019"/>
    <w:pPr>
      <w:ind w:left="107"/>
    </w:pPr>
  </w:style>
  <w:style w:type="paragraph" w:customStyle="1" w:styleId="Default">
    <w:name w:val="Default"/>
    <w:uiPriority w:val="99"/>
    <w:rsid w:val="005A05E2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sid w:val="005A05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330</TotalTime>
  <Pages>9</Pages>
  <Words>921</Words>
  <Characters>5253</Characters>
  <Application>Microsoft Office Outlook</Application>
  <DocSecurity>0</DocSecurity>
  <Lines>0</Lines>
  <Paragraphs>0</Paragraphs>
  <ScaleCrop>false</ScaleCrop>
  <Company>КемГУ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Одномерные массивы</dc:title>
  <dc:subject/>
  <dc:creator>таня</dc:creator>
  <cp:keywords/>
  <dc:description/>
  <cp:lastModifiedBy>Раимов Акмаль</cp:lastModifiedBy>
  <cp:revision>10</cp:revision>
  <dcterms:created xsi:type="dcterms:W3CDTF">2020-02-25T07:06:00Z</dcterms:created>
  <dcterms:modified xsi:type="dcterms:W3CDTF">2020-02-28T07:08:00Z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